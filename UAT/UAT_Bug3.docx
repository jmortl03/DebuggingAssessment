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E3D95" w:rsidRDefault="00E303EF">
            <w:pPr>
              <w:pStyle w:val="bp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E3D95" w:rsidRDefault="000B1BF5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>Bug 3</w:t>
            </w:r>
            <w:r w:rsidR="00A1187E" w:rsidRPr="002E3D95">
              <w:rPr>
                <w:rFonts w:ascii="Calibri" w:hAnsi="Calibri"/>
                <w:color w:val="0000FF"/>
                <w:sz w:val="24"/>
                <w:szCs w:val="24"/>
              </w:rPr>
              <w:t xml:space="preserve"> Replication</w:t>
            </w:r>
          </w:p>
        </w:tc>
      </w:tr>
      <w:tr w:rsidR="00A30AD6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2E3D95" w:rsidRDefault="00E303EF">
            <w:pPr>
              <w:pStyle w:val="bp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Use</w:t>
            </w:r>
            <w:r w:rsidR="00531B5A" w:rsidRPr="002E3D95">
              <w:rPr>
                <w:rFonts w:ascii="Calibri" w:hAnsi="Calibri"/>
                <w:b/>
              </w:rPr>
              <w:t xml:space="preserve"> </w:t>
            </w:r>
            <w:r w:rsidRPr="002E3D95">
              <w:rPr>
                <w:rFonts w:ascii="Calibri" w:hAnsi="Calibri"/>
                <w:b/>
              </w:rPr>
              <w:t xml:space="preserve">Case </w:t>
            </w:r>
            <w:r w:rsidR="00A30AD6" w:rsidRPr="002E3D95">
              <w:rPr>
                <w:rFonts w:ascii="Calibri" w:hAnsi="Calibri"/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E3D95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 xml:space="preserve">Bug </w:t>
            </w:r>
            <w:r w:rsidR="000B1BF5" w:rsidRPr="002E3D95">
              <w:rPr>
                <w:rFonts w:ascii="Calibri" w:hAnsi="Calibri"/>
                <w:color w:val="0000FF"/>
                <w:sz w:val="24"/>
                <w:szCs w:val="24"/>
              </w:rPr>
              <w:t>3</w:t>
            </w:r>
          </w:p>
        </w:tc>
      </w:tr>
      <w:tr w:rsidR="00E303EF" w:rsidRPr="002E3D95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E3D95" w:rsidRDefault="00E303EF" w:rsidP="00D24817">
            <w:pPr>
              <w:pStyle w:val="bp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E3D95" w:rsidRDefault="00A1187E" w:rsidP="000B1BF5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0B1BF5" w:rsidRPr="002E3D95">
              <w:rPr>
                <w:rFonts w:ascii="Calibri" w:hAnsi="Calibri"/>
                <w:color w:val="0000FF"/>
                <w:sz w:val="24"/>
                <w:szCs w:val="24"/>
              </w:rPr>
              <w:t>Crown and Anchor games have an approximate 8% bias to the house. So the win : (win+lose) ratio should approximately equal 0.42. This is does not appear to be the case</w:t>
            </w: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E3D95" w:rsidRDefault="00E303EF">
            <w:pPr>
              <w:pStyle w:val="bp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E3D95" w:rsidRDefault="00A1187E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E3D95" w:rsidRDefault="00E303EF">
            <w:pPr>
              <w:pStyle w:val="bp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E3D95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2E3D95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2E3D95" w:rsidRDefault="00A37650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Notes</w:t>
            </w:r>
            <w:r w:rsidR="00E303EF" w:rsidRPr="002E3D95">
              <w:rPr>
                <w:rFonts w:ascii="Calibri" w:hAnsi="Calibri"/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E3D95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2E3D95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2E3D95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</w:tc>
      </w:tr>
      <w:tr w:rsidR="00536681" w:rsidRPr="002E3D95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2E3D95" w:rsidRDefault="00536681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2E3D95" w:rsidRDefault="00A1187E" w:rsidP="00A1187E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  <w:r w:rsidRPr="002E3D95">
              <w:rPr>
                <w:rFonts w:ascii="Calibri" w:hAnsi="Calibri"/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RPr="002E3D95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2E3D9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2E3D9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  <w:r w:rsidRPr="002E3D95">
              <w:rPr>
                <w:rFonts w:ascii="Calibri" w:hAnsi="Calibr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2E3D95" w:rsidRDefault="00DF1585">
            <w:pPr>
              <w:pStyle w:val="bp"/>
              <w:jc w:val="center"/>
              <w:rPr>
                <w:rFonts w:ascii="Calibri" w:hAnsi="Calibri"/>
                <w:sz w:val="24"/>
              </w:rPr>
            </w:pPr>
            <w:r w:rsidRPr="002E3D95">
              <w:rPr>
                <w:rFonts w:ascii="Calibri" w:hAnsi="Calibr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2E3D95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2E3D95">
              <w:rPr>
                <w:rFonts w:ascii="Calibri" w:hAnsi="Calibr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2E3D95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2E3D95">
              <w:rPr>
                <w:rFonts w:ascii="Calibri" w:hAnsi="Calibri"/>
                <w:sz w:val="22"/>
              </w:rPr>
              <w:t>F</w:t>
            </w:r>
          </w:p>
        </w:tc>
      </w:tr>
      <w:tr w:rsidR="00DF1585" w:rsidRPr="002E3D95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2E3D95" w:rsidRDefault="00DF1585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2E3D95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 w:rsidRPr="002E3D95">
              <w:rPr>
                <w:rFonts w:ascii="Calibri" w:hAnsi="Calibri"/>
                <w:sz w:val="24"/>
              </w:rPr>
              <w:t xml:space="preserve">Run </w:t>
            </w:r>
            <w:r w:rsidR="00A06239" w:rsidRPr="002E3D95">
              <w:rPr>
                <w:rFonts w:ascii="Calibri" w:hAnsi="Calibri"/>
                <w:sz w:val="24"/>
              </w:rPr>
              <w:t>P</w:t>
            </w:r>
            <w:r w:rsidRPr="002E3D95">
              <w:rPr>
                <w:rFonts w:ascii="Calibri" w:hAnsi="Calibri"/>
                <w:sz w:val="24"/>
              </w:rPr>
              <w:t>rogram</w:t>
            </w:r>
          </w:p>
        </w:tc>
        <w:tc>
          <w:tcPr>
            <w:tcW w:w="5596" w:type="dxa"/>
          </w:tcPr>
          <w:p w:rsidR="00DF1585" w:rsidRPr="002E3D95" w:rsidRDefault="0022274F" w:rsidP="00BA6607">
            <w:pPr>
              <w:pStyle w:val="Default"/>
              <w:rPr>
                <w:rFonts w:ascii="Calibri" w:hAnsi="Calibri"/>
              </w:rPr>
            </w:pPr>
            <w:r w:rsidRPr="002E3D95">
              <w:rPr>
                <w:rFonts w:ascii="Calibri" w:hAnsi="Calibri"/>
              </w:rPr>
              <w:t>“</w:t>
            </w:r>
            <w:r w:rsidR="00BA6607" w:rsidRPr="002E3D95">
              <w:rPr>
                <w:rFonts w:ascii="Calibri" w:hAnsi="Calibri"/>
                <w:sz w:val="22"/>
                <w:szCs w:val="22"/>
              </w:rPr>
              <w:t>Crown and Anchor games have an approximate 8</w:t>
            </w:r>
            <w:r w:rsidR="00BA6607" w:rsidRPr="002E3D95">
              <w:rPr>
                <w:rFonts w:ascii="Calibri" w:hAnsi="Calibri"/>
                <w:sz w:val="22"/>
                <w:szCs w:val="22"/>
              </w:rPr>
              <w:t xml:space="preserve">% bias to the house. So the win </w:t>
            </w:r>
            <w:bookmarkStart w:id="0" w:name="_GoBack"/>
            <w:bookmarkEnd w:id="0"/>
            <w:r w:rsidR="00BA6607" w:rsidRPr="002E3D95">
              <w:rPr>
                <w:rFonts w:ascii="Calibri" w:hAnsi="Calibri"/>
                <w:sz w:val="22"/>
                <w:szCs w:val="22"/>
              </w:rPr>
              <w:t>: (win+lose) ratio should approximately equal 0.42. This does not appear to be the case.</w:t>
            </w:r>
            <w:r w:rsidRPr="002E3D95">
              <w:rPr>
                <w:rFonts w:ascii="Calibri" w:hAnsi="Calibri"/>
              </w:rPr>
              <w:t>”</w:t>
            </w:r>
          </w:p>
        </w:tc>
        <w:tc>
          <w:tcPr>
            <w:tcW w:w="714" w:type="dxa"/>
          </w:tcPr>
          <w:p w:rsidR="00DF1585" w:rsidRPr="002E3D95" w:rsidRDefault="00A1187E" w:rsidP="0093488F">
            <w:pPr>
              <w:pStyle w:val="RowHeadings"/>
              <w:spacing w:before="80" w:after="80"/>
              <w:jc w:val="center"/>
              <w:rPr>
                <w:rFonts w:ascii="Calibri" w:hAnsi="Calibri"/>
              </w:rPr>
            </w:pPr>
            <w:r w:rsidRPr="002E3D95">
              <w:rPr>
                <w:rFonts w:ascii="Calibri" w:hAnsi="Calibri"/>
              </w:rPr>
              <w:t>X</w:t>
            </w:r>
          </w:p>
        </w:tc>
        <w:tc>
          <w:tcPr>
            <w:tcW w:w="714" w:type="dxa"/>
          </w:tcPr>
          <w:p w:rsidR="00DF1585" w:rsidRPr="002E3D95" w:rsidRDefault="00DF1585">
            <w:pPr>
              <w:pStyle w:val="RowHeadings"/>
              <w:spacing w:before="80" w:after="80"/>
              <w:rPr>
                <w:rFonts w:ascii="Calibri" w:hAnsi="Calibri"/>
              </w:rPr>
            </w:pPr>
          </w:p>
        </w:tc>
      </w:tr>
    </w:tbl>
    <w:p w:rsidR="00780A9A" w:rsidRPr="002E3D95" w:rsidRDefault="00780A9A" w:rsidP="00780A9A">
      <w:pPr>
        <w:pStyle w:val="bp"/>
        <w:spacing w:before="0" w:after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2E3D95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A37650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Test Data Table</w:t>
            </w:r>
          </w:p>
        </w:tc>
      </w:tr>
      <w:tr w:rsidR="00572CE5" w:rsidRPr="002E3D9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rPr>
                <w:rFonts w:ascii="Calibri" w:hAnsi="Calibri"/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2E3D95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2E3D95">
              <w:rPr>
                <w:rFonts w:ascii="Calibri" w:hAnsi="Calibri"/>
                <w:b/>
              </w:rPr>
              <w:t>5</w:t>
            </w:r>
          </w:p>
        </w:tc>
      </w:tr>
      <w:tr w:rsidR="00572CE5" w:rsidRPr="002E3D9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2E3D95" w:rsidRDefault="00A1187E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2E3D95">
              <w:rPr>
                <w:rFonts w:ascii="Calibri" w:hAnsi="Calibri"/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2E3D95" w:rsidRDefault="00A06239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2E3D95">
              <w:rPr>
                <w:rFonts w:ascii="Calibri" w:hAnsi="Calibri"/>
                <w:color w:val="0000FF"/>
              </w:rPr>
              <w:t>N</w:t>
            </w:r>
            <w:r w:rsidR="00A1187E" w:rsidRPr="002E3D95">
              <w:rPr>
                <w:rFonts w:ascii="Calibri" w:hAnsi="Calibri"/>
                <w:color w:val="0000FF"/>
              </w:rPr>
              <w:t>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2E3D95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2E3D95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2E3D95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2E3D95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</w:tr>
    </w:tbl>
    <w:p w:rsidR="0004651B" w:rsidRPr="002E3D95" w:rsidRDefault="0004651B" w:rsidP="00374830">
      <w:pPr>
        <w:pStyle w:val="bp"/>
        <w:spacing w:before="0" w:after="0"/>
        <w:rPr>
          <w:rFonts w:ascii="Calibri" w:hAnsi="Calibri"/>
        </w:rPr>
      </w:pPr>
    </w:p>
    <w:sectPr w:rsidR="0004651B" w:rsidRPr="002E3D95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95" w:rsidRDefault="002E3D95">
      <w:r>
        <w:separator/>
      </w:r>
    </w:p>
  </w:endnote>
  <w:endnote w:type="continuationSeparator" w:id="0">
    <w:p w:rsidR="002E3D95" w:rsidRDefault="002E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60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6607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95" w:rsidRDefault="002E3D95">
      <w:r>
        <w:separator/>
      </w:r>
    </w:p>
  </w:footnote>
  <w:footnote w:type="continuationSeparator" w:id="0">
    <w:p w:rsidR="002E3D95" w:rsidRDefault="002E3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B1BF5" w:rsidP="00A1187E">
          <w:r>
            <w:t>Bug 3</w:t>
          </w:r>
          <w:r w:rsidR="00A1187E">
            <w:t xml:space="preserve">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1BF5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2E3D95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7674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6607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BA660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11</cp:revision>
  <cp:lastPrinted>2003-10-05T22:49:00Z</cp:lastPrinted>
  <dcterms:created xsi:type="dcterms:W3CDTF">2015-07-22T01:48:00Z</dcterms:created>
  <dcterms:modified xsi:type="dcterms:W3CDTF">2015-10-14T08:06:00Z</dcterms:modified>
</cp:coreProperties>
</file>